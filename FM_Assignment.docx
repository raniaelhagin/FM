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5162" w14:textId="11EB1E25" w:rsidR="00E81978" w:rsidRDefault="007726CA">
      <w:pPr>
        <w:pStyle w:val="Title"/>
      </w:pPr>
      <w:sdt>
        <w:sdtPr>
          <w:rPr>
            <w:sz w:val="32"/>
            <w:szCs w:val="32"/>
          </w:rPr>
          <w:alias w:val="Title:"/>
          <w:tag w:val="Title:"/>
          <w:id w:val="726351117"/>
          <w:placeholder>
            <w:docPart w:val="2F7A4C947FAC44EC85CFBAE290B3F0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B0516" w:rsidRPr="006B0516">
            <w:rPr>
              <w:sz w:val="32"/>
              <w:szCs w:val="32"/>
            </w:rPr>
            <w:t>Faculty of Engineering, Alexandria University</w:t>
          </w:r>
          <w:r w:rsidR="00F76457">
            <w:rPr>
              <w:sz w:val="32"/>
              <w:szCs w:val="32"/>
            </w:rPr>
            <w:br/>
          </w:r>
          <w:r w:rsidR="006B0516" w:rsidRPr="006B0516">
            <w:rPr>
              <w:sz w:val="32"/>
              <w:szCs w:val="32"/>
            </w:rPr>
            <w:br/>
            <w:t>FM MATLAB Assignment</w:t>
          </w:r>
          <w:r w:rsidR="00F76457">
            <w:rPr>
              <w:sz w:val="32"/>
              <w:szCs w:val="32"/>
            </w:rPr>
            <w:br/>
          </w:r>
          <w:r w:rsidR="00F76457">
            <w:rPr>
              <w:sz w:val="32"/>
              <w:szCs w:val="32"/>
            </w:rPr>
            <w:br/>
          </w:r>
          <w:r w:rsidR="00F76457">
            <w:rPr>
              <w:sz w:val="32"/>
              <w:szCs w:val="32"/>
            </w:rPr>
            <w:br/>
          </w:r>
          <w:r w:rsidR="00F76457">
            <w:rPr>
              <w:sz w:val="32"/>
              <w:szCs w:val="32"/>
            </w:rPr>
            <w:br/>
          </w:r>
        </w:sdtContent>
      </w:sdt>
    </w:p>
    <w:p w14:paraId="70030F77" w14:textId="36F196B5" w:rsidR="00B823AA" w:rsidRPr="006B0516" w:rsidRDefault="006B0516" w:rsidP="00B823AA">
      <w:pPr>
        <w:pStyle w:val="Title2"/>
        <w:rPr>
          <w:sz w:val="28"/>
          <w:szCs w:val="28"/>
        </w:rPr>
      </w:pPr>
      <w:r w:rsidRPr="006B0516">
        <w:rPr>
          <w:sz w:val="28"/>
          <w:szCs w:val="28"/>
        </w:rPr>
        <w:t xml:space="preserve">Name: Rania Hamada Muhammad                                               ID: 83 </w:t>
      </w:r>
    </w:p>
    <w:p w14:paraId="40753387" w14:textId="31B512F0" w:rsidR="00E81978" w:rsidRDefault="00E81978" w:rsidP="00B823AA">
      <w:pPr>
        <w:pStyle w:val="Title2"/>
      </w:pPr>
    </w:p>
    <w:p w14:paraId="0BA330C2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18DC5272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3F6A41A4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437283D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6A6ADE6B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5493193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1BA3118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767A81B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38EA016A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697FE1C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7DA7AAD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6CA81D02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77368E7B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70858236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7697A16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2001BA2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 w:hint="cs"/>
          <w:color w:val="000000"/>
          <w:kern w:val="0"/>
          <w:rtl/>
          <w:lang w:bidi="ar-EG"/>
        </w:rPr>
      </w:pPr>
    </w:p>
    <w:p w14:paraId="0D3A8261" w14:textId="279FE3C9" w:rsidR="006B0516" w:rsidRP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color w:val="000000"/>
          <w:kern w:val="0"/>
        </w:rPr>
      </w:pPr>
      <w:r w:rsidRPr="006B0516">
        <w:rPr>
          <w:rFonts w:cstheme="minorHAnsi"/>
          <w:color w:val="000000"/>
          <w:kern w:val="0"/>
        </w:rPr>
        <w:lastRenderedPageBreak/>
        <w:t xml:space="preserve">First, we used MATLAB to read </w:t>
      </w:r>
      <w:r w:rsidRPr="006B0516">
        <w:rPr>
          <w:rFonts w:cstheme="minorHAnsi"/>
          <w:color w:val="000000"/>
          <w:kern w:val="0"/>
        </w:rPr>
        <w:t>the attached audio file</w:t>
      </w:r>
      <w:r w:rsidRPr="006B0516">
        <w:rPr>
          <w:rFonts w:cstheme="minorHAnsi"/>
          <w:color w:val="000000"/>
          <w:kern w:val="0"/>
        </w:rPr>
        <w:t xml:space="preserve"> and get </w:t>
      </w:r>
      <w:r w:rsidRPr="006B0516">
        <w:rPr>
          <w:rFonts w:cstheme="minorHAnsi"/>
          <w:color w:val="000000"/>
          <w:kern w:val="0"/>
        </w:rPr>
        <w:t>the spectrum of this signal</w:t>
      </w:r>
    </w:p>
    <w:p w14:paraId="3BF26E96" w14:textId="5E893ECA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523AC477" w14:textId="07DEC4B8" w:rsidR="006B0516" w:rsidRDefault="006B0516" w:rsidP="006B0516">
      <w:pPr>
        <w:pStyle w:val="Heading1"/>
      </w:pPr>
      <w:r>
        <w:t>Code</w:t>
      </w:r>
    </w:p>
    <w:p w14:paraId="151AF6E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kern w:val="0"/>
        </w:rPr>
      </w:pPr>
    </w:p>
    <w:p w14:paraId="5DE458DE" w14:textId="18A88C4C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clc</w:t>
      </w:r>
      <w:proofErr w:type="spellEnd"/>
    </w:p>
    <w:p w14:paraId="1C322A92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clear</w:t>
      </w:r>
    </w:p>
    <w:p w14:paraId="4B97E86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1DBC58B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%% </w:t>
      </w:r>
    </w:p>
    <w:p w14:paraId="5DA44A62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%{ </w:t>
      </w:r>
    </w:p>
    <w:p w14:paraId="02C66CA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read audio file and find the spectrum</w:t>
      </w:r>
    </w:p>
    <w:p w14:paraId="11429DA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%}</w:t>
      </w:r>
    </w:p>
    <w:p w14:paraId="43A6F3D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76E5B70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fileName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</w:t>
      </w:r>
      <w:r>
        <w:rPr>
          <w:rFonts w:ascii="Courier New" w:hAnsi="Courier New" w:cs="Courier New"/>
          <w:color w:val="A020F0"/>
          <w:kern w:val="0"/>
        </w:rPr>
        <w:t>'eric.wav'</w:t>
      </w:r>
      <w:r>
        <w:rPr>
          <w:rFonts w:ascii="Courier New" w:hAnsi="Courier New" w:cs="Courier New"/>
          <w:color w:val="000000"/>
          <w:kern w:val="0"/>
        </w:rPr>
        <w:t>;</w:t>
      </w:r>
    </w:p>
    <w:p w14:paraId="65AC6B27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[y, Fs] = </w:t>
      </w:r>
      <w:proofErr w:type="spellStart"/>
      <w:r>
        <w:rPr>
          <w:rFonts w:ascii="Courier New" w:hAnsi="Courier New" w:cs="Courier New"/>
          <w:color w:val="000000"/>
          <w:kern w:val="0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</w:rPr>
        <w:t>fileName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 </w:t>
      </w:r>
      <w:r>
        <w:rPr>
          <w:rFonts w:ascii="Courier New" w:hAnsi="Courier New" w:cs="Courier New"/>
          <w:color w:val="228B22"/>
          <w:kern w:val="0"/>
        </w:rPr>
        <w:t>% read audio file y &gt;&gt; sampled data</w:t>
      </w:r>
    </w:p>
    <w:p w14:paraId="229793B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sound(y, Fs); </w:t>
      </w:r>
      <w:r>
        <w:rPr>
          <w:rFonts w:ascii="Courier New" w:hAnsi="Courier New" w:cs="Courier New"/>
          <w:color w:val="228B22"/>
          <w:kern w:val="0"/>
        </w:rPr>
        <w:t xml:space="preserve">% play sound signal </w:t>
      </w:r>
    </w:p>
    <w:p w14:paraId="2C0A46B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2148C58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7FCDE7E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find the spectrum </w:t>
      </w:r>
    </w:p>
    <w:p w14:paraId="1947C89E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kern w:val="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</w:rPr>
        <w:t>(y));</w:t>
      </w:r>
    </w:p>
    <w:p w14:paraId="71E8148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Ymag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abs(Y);     </w:t>
      </w:r>
      <w:r>
        <w:rPr>
          <w:rFonts w:ascii="Courier New" w:hAnsi="Courier New" w:cs="Courier New"/>
          <w:color w:val="228B22"/>
          <w:kern w:val="0"/>
        </w:rPr>
        <w:t>% magnitude spectrum</w:t>
      </w:r>
    </w:p>
    <w:p w14:paraId="6F69B6D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Yphase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angle(Y); </w:t>
      </w:r>
      <w:r>
        <w:rPr>
          <w:rFonts w:ascii="Courier New" w:hAnsi="Courier New" w:cs="Courier New"/>
          <w:color w:val="228B22"/>
          <w:kern w:val="0"/>
        </w:rPr>
        <w:t>% phase spectrum</w:t>
      </w:r>
    </w:p>
    <w:p w14:paraId="45996BD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29CB076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Fvec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(-Fs/2, Fs/2, length(Y)); </w:t>
      </w:r>
      <w:r>
        <w:rPr>
          <w:rFonts w:ascii="Courier New" w:hAnsi="Courier New" w:cs="Courier New"/>
          <w:color w:val="228B22"/>
          <w:kern w:val="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</w:rPr>
        <w:t>frquency</w:t>
      </w:r>
      <w:proofErr w:type="spellEnd"/>
      <w:r>
        <w:rPr>
          <w:rFonts w:ascii="Courier New" w:hAnsi="Courier New" w:cs="Courier New"/>
          <w:color w:val="228B22"/>
          <w:kern w:val="0"/>
        </w:rPr>
        <w:t xml:space="preserve"> vector</w:t>
      </w:r>
    </w:p>
    <w:p w14:paraId="6CE89EC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33207C1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 plot the signal in time domain</w:t>
      </w:r>
    </w:p>
    <w:p w14:paraId="0044FD3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figure;</w:t>
      </w:r>
    </w:p>
    <w:p w14:paraId="71B3A4D6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subplot(4, 2, [1 2]); plot(y); </w:t>
      </w:r>
    </w:p>
    <w:p w14:paraId="13C78ED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'The message signal in time domain'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69C0BCE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221AE29A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 plot the spectrum</w:t>
      </w:r>
    </w:p>
    <w:p w14:paraId="7C73DFC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subplot(4, 2, 3); plot(</w:t>
      </w:r>
      <w:proofErr w:type="spellStart"/>
      <w:r>
        <w:rPr>
          <w:rFonts w:ascii="Courier New" w:hAnsi="Courier New" w:cs="Courier New"/>
          <w:color w:val="000000"/>
          <w:kern w:val="0"/>
        </w:rPr>
        <w:t>Fvec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</w:rPr>
        <w:t>Ymag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</w:t>
      </w:r>
    </w:p>
    <w:p w14:paraId="045C80C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'Magnitude Spectrum of the message signal'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6BC42D1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subplot(4, 2, 4); plot(</w:t>
      </w:r>
      <w:proofErr w:type="spellStart"/>
      <w:r>
        <w:rPr>
          <w:rFonts w:ascii="Courier New" w:hAnsi="Courier New" w:cs="Courier New"/>
          <w:color w:val="000000"/>
          <w:kern w:val="0"/>
        </w:rPr>
        <w:t>Fvec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</w:rPr>
        <w:t>Yphase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</w:t>
      </w:r>
    </w:p>
    <w:p w14:paraId="60021E3F" w14:textId="082D7621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'Phase Spectrum of the message signal'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531974B4" w14:textId="129EF762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778523D8" w14:textId="49BD0CFB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74A7C83B" w14:textId="63B97179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5C431A7A" w14:textId="155BAD43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7912AF3D" w14:textId="5CD9B770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275F1C54" w14:textId="06CE97CA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3EA1C89F" w14:textId="5F9A43FE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3C2F4502" w14:textId="7C77407B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05F197F6" w14:textId="205F73CA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08E9C170" w14:textId="0AAE89E2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3F343CDD" w14:textId="3BAF901F" w:rsidR="006B0516" w:rsidRDefault="006B0516" w:rsidP="006B0516">
      <w:pPr>
        <w:pStyle w:val="Heading1"/>
      </w:pPr>
      <w:r w:rsidRPr="006B0516">
        <w:lastRenderedPageBreak/>
        <w:drawing>
          <wp:anchor distT="0" distB="0" distL="114300" distR="114300" simplePos="0" relativeHeight="251659264" behindDoc="0" locked="0" layoutInCell="1" allowOverlap="1" wp14:anchorId="34830FA9" wp14:editId="64F95053">
            <wp:simplePos x="0" y="0"/>
            <wp:positionH relativeFrom="margin">
              <wp:align>right</wp:align>
            </wp:positionH>
            <wp:positionV relativeFrom="page">
              <wp:posOffset>1254760</wp:posOffset>
            </wp:positionV>
            <wp:extent cx="5943600" cy="1704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206D5FB9" w14:textId="4B8B6CB9" w:rsidR="006B0516" w:rsidRDefault="006B0516" w:rsidP="006B0516">
      <w:pPr>
        <w:ind w:firstLine="0"/>
      </w:pPr>
    </w:p>
    <w:p w14:paraId="7AE36808" w14:textId="43878294" w:rsidR="006B0516" w:rsidRDefault="006B0516" w:rsidP="006B0516">
      <w:pPr>
        <w:ind w:firstLine="0"/>
        <w:rPr>
          <w:rFonts w:cstheme="minorHAnsi"/>
        </w:rPr>
      </w:pPr>
      <w:r w:rsidRPr="006B0516">
        <w:rPr>
          <w:rFonts w:cstheme="minorHAnsi"/>
        </w:rPr>
        <w:t>Second, we used an ideal</w:t>
      </w:r>
      <w:r w:rsidRPr="006B0516">
        <w:rPr>
          <w:rFonts w:cstheme="minorHAnsi"/>
        </w:rPr>
        <w:t xml:space="preserve"> Filter, remove all frequencies greater than 4 KHz</w:t>
      </w:r>
      <w:r w:rsidRPr="006B0516">
        <w:rPr>
          <w:rFonts w:cstheme="minorHAnsi"/>
        </w:rPr>
        <w:t xml:space="preserve">. Then </w:t>
      </w:r>
      <w:r w:rsidRPr="006B0516">
        <w:rPr>
          <w:rFonts w:cstheme="minorHAnsi"/>
        </w:rPr>
        <w:t>Obtain</w:t>
      </w:r>
      <w:r w:rsidRPr="006B0516">
        <w:rPr>
          <w:rFonts w:cstheme="minorHAnsi"/>
        </w:rPr>
        <w:t>ed</w:t>
      </w:r>
      <w:r w:rsidRPr="006B0516">
        <w:rPr>
          <w:rFonts w:cstheme="minorHAnsi"/>
        </w:rPr>
        <w:t xml:space="preserve"> the filtered signal in time domai</w:t>
      </w:r>
      <w:r>
        <w:rPr>
          <w:rFonts w:cstheme="minorHAnsi"/>
        </w:rPr>
        <w:t>n.</w:t>
      </w:r>
    </w:p>
    <w:p w14:paraId="40A93E29" w14:textId="06C051BD" w:rsidR="006B0516" w:rsidRPr="006B0516" w:rsidRDefault="006B0516" w:rsidP="006B0516">
      <w:pPr>
        <w:pStyle w:val="Heading1"/>
      </w:pPr>
      <w:r>
        <w:t xml:space="preserve">Code </w:t>
      </w:r>
    </w:p>
    <w:p w14:paraId="4C4F49E7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18D2F5CB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%% </w:t>
      </w:r>
    </w:p>
    <w:p w14:paraId="702C1C2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%{</w:t>
      </w:r>
    </w:p>
    <w:p w14:paraId="6741C35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apply an ideal low pass filter with BW = 4kHz</w:t>
      </w:r>
    </w:p>
    <w:p w14:paraId="60F0988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%}</w:t>
      </w:r>
    </w:p>
    <w:p w14:paraId="091879C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0B041E5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SPHz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length(Y)/Fs;  </w:t>
      </w:r>
      <w:r>
        <w:rPr>
          <w:rFonts w:ascii="Courier New" w:hAnsi="Courier New" w:cs="Courier New"/>
          <w:color w:val="228B22"/>
          <w:kern w:val="0"/>
        </w:rPr>
        <w:t xml:space="preserve">% sample per Hz </w:t>
      </w:r>
    </w:p>
    <w:p w14:paraId="380B88D4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2D8CF57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 low pass filter edges</w:t>
      </w:r>
    </w:p>
    <w:p w14:paraId="13B1EF3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lp_edge1 = round(20000*</w:t>
      </w:r>
      <w:proofErr w:type="spellStart"/>
      <w:r>
        <w:rPr>
          <w:rFonts w:ascii="Courier New" w:hAnsi="Courier New" w:cs="Courier New"/>
          <w:color w:val="000000"/>
          <w:kern w:val="0"/>
        </w:rPr>
        <w:t>SPHz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</w:t>
      </w:r>
      <w:r>
        <w:rPr>
          <w:rFonts w:ascii="Courier New" w:hAnsi="Courier New" w:cs="Courier New"/>
          <w:color w:val="228B22"/>
          <w:kern w:val="0"/>
        </w:rPr>
        <w:t xml:space="preserve">% 20kHz = 24kHz - 4kHz  </w:t>
      </w:r>
    </w:p>
    <w:p w14:paraId="2C33A73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lp_edge2 = round(length(Y)-(20000*</w:t>
      </w:r>
      <w:proofErr w:type="spellStart"/>
      <w:r>
        <w:rPr>
          <w:rFonts w:ascii="Courier New" w:hAnsi="Courier New" w:cs="Courier New"/>
          <w:color w:val="000000"/>
          <w:kern w:val="0"/>
        </w:rPr>
        <w:t>SPHz</w:t>
      </w:r>
      <w:proofErr w:type="spellEnd"/>
      <w:r>
        <w:rPr>
          <w:rFonts w:ascii="Courier New" w:hAnsi="Courier New" w:cs="Courier New"/>
          <w:color w:val="000000"/>
          <w:kern w:val="0"/>
        </w:rPr>
        <w:t>)+1);</w:t>
      </w:r>
    </w:p>
    <w:p w14:paraId="54A1C6D6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5D55D6E2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Y([1:lp_edge1 lp_edge2:length(Y)]) = 0;  </w:t>
      </w:r>
      <w:r>
        <w:rPr>
          <w:rFonts w:ascii="Courier New" w:hAnsi="Courier New" w:cs="Courier New"/>
          <w:color w:val="228B22"/>
          <w:kern w:val="0"/>
        </w:rPr>
        <w:t xml:space="preserve">% apply the low pass filter </w:t>
      </w:r>
    </w:p>
    <w:p w14:paraId="41217F7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3D237FC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Ymag_filtered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abs(Y);     </w:t>
      </w:r>
      <w:r>
        <w:rPr>
          <w:rFonts w:ascii="Courier New" w:hAnsi="Courier New" w:cs="Courier New"/>
          <w:color w:val="228B22"/>
          <w:kern w:val="0"/>
        </w:rPr>
        <w:t>% magnitude spectrum after LPF</w:t>
      </w:r>
    </w:p>
    <w:p w14:paraId="15EA9C37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Yphase_filtered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angle(Y); </w:t>
      </w:r>
      <w:r>
        <w:rPr>
          <w:rFonts w:ascii="Courier New" w:hAnsi="Courier New" w:cs="Courier New"/>
          <w:color w:val="228B22"/>
          <w:kern w:val="0"/>
        </w:rPr>
        <w:t>% phase spectrum after LPF</w:t>
      </w:r>
    </w:p>
    <w:p w14:paraId="64779B0E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5B84675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 Plot spectrum after LPF</w:t>
      </w:r>
    </w:p>
    <w:p w14:paraId="017C523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subplot(4, 2, 5); plot(</w:t>
      </w:r>
      <w:proofErr w:type="spellStart"/>
      <w:r>
        <w:rPr>
          <w:rFonts w:ascii="Courier New" w:hAnsi="Courier New" w:cs="Courier New"/>
          <w:color w:val="000000"/>
          <w:kern w:val="0"/>
        </w:rPr>
        <w:t>Fvec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</w:rPr>
        <w:t>Ymag_filtered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</w:t>
      </w:r>
    </w:p>
    <w:p w14:paraId="196BB066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'Magnitude Spectrum of the message signal after LPF'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535B026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subplot(4, 2, 6); plot(</w:t>
      </w:r>
      <w:proofErr w:type="spellStart"/>
      <w:r>
        <w:rPr>
          <w:rFonts w:ascii="Courier New" w:hAnsi="Courier New" w:cs="Courier New"/>
          <w:color w:val="000000"/>
          <w:kern w:val="0"/>
        </w:rPr>
        <w:t>Fvec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</w:rPr>
        <w:t>Yphase_filtered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</w:t>
      </w:r>
    </w:p>
    <w:p w14:paraId="657854D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'Phase Spectrum of the message signal after LPF'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545AAFD7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3618A3B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obtain the filtered signal in time domain </w:t>
      </w:r>
    </w:p>
    <w:p w14:paraId="6A4EABA7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y_filtered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real(</w:t>
      </w:r>
      <w:proofErr w:type="spellStart"/>
      <w:r>
        <w:rPr>
          <w:rFonts w:ascii="Courier New" w:hAnsi="Courier New" w:cs="Courier New"/>
          <w:color w:val="000000"/>
          <w:kern w:val="0"/>
        </w:rPr>
        <w:t>ifft</w:t>
      </w:r>
      <w:proofErr w:type="spellEnd"/>
      <w:r>
        <w:rPr>
          <w:rFonts w:ascii="Courier New" w:hAnsi="Courier New" w:cs="Courier New"/>
          <w:color w:val="000000"/>
          <w:kern w:val="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</w:rPr>
        <w:t>ifftshift</w:t>
      </w:r>
      <w:proofErr w:type="spellEnd"/>
      <w:r>
        <w:rPr>
          <w:rFonts w:ascii="Courier New" w:hAnsi="Courier New" w:cs="Courier New"/>
          <w:color w:val="000000"/>
          <w:kern w:val="0"/>
        </w:rPr>
        <w:t>(Y)));</w:t>
      </w:r>
    </w:p>
    <w:p w14:paraId="671C1AA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3C36811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lastRenderedPageBreak/>
        <w:t>% plot the signal in time domain after LPF</w:t>
      </w:r>
    </w:p>
    <w:p w14:paraId="1202E05E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subplot(4, 2, [7 8]); plot(</w:t>
      </w:r>
      <w:proofErr w:type="spellStart"/>
      <w:r>
        <w:rPr>
          <w:rFonts w:ascii="Courier New" w:hAnsi="Courier New" w:cs="Courier New"/>
          <w:color w:val="000000"/>
          <w:kern w:val="0"/>
        </w:rPr>
        <w:t>y_filtered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</w:t>
      </w:r>
    </w:p>
    <w:p w14:paraId="1366328B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'The message signal in time domain after LPF'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52ADC16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6EE1947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pause(length(y)/Fs);    </w:t>
      </w:r>
      <w:r>
        <w:rPr>
          <w:rFonts w:ascii="Courier New" w:hAnsi="Courier New" w:cs="Courier New"/>
          <w:color w:val="228B22"/>
          <w:kern w:val="0"/>
        </w:rPr>
        <w:t>% wait until the sound stops</w:t>
      </w:r>
    </w:p>
    <w:p w14:paraId="5F0A53DA" w14:textId="1B0C642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sound(</w:t>
      </w:r>
      <w:proofErr w:type="spellStart"/>
      <w:r>
        <w:rPr>
          <w:rFonts w:ascii="Courier New" w:hAnsi="Courier New" w:cs="Courier New"/>
          <w:color w:val="000000"/>
          <w:kern w:val="0"/>
        </w:rPr>
        <w:t>y_filtered</w:t>
      </w:r>
      <w:proofErr w:type="spellEnd"/>
      <w:r>
        <w:rPr>
          <w:rFonts w:ascii="Courier New" w:hAnsi="Courier New" w:cs="Courier New"/>
          <w:color w:val="000000"/>
          <w:kern w:val="0"/>
        </w:rPr>
        <w:t>, Fs);</w:t>
      </w:r>
    </w:p>
    <w:p w14:paraId="456AF140" w14:textId="32B61039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2155FB1F" w14:textId="5D1E1D57" w:rsidR="006B0516" w:rsidRDefault="006B0516" w:rsidP="006B0516">
      <w:pPr>
        <w:pStyle w:val="Heading1"/>
      </w:pPr>
      <w:r w:rsidRPr="006B0516">
        <w:drawing>
          <wp:anchor distT="0" distB="0" distL="114300" distR="114300" simplePos="0" relativeHeight="251661312" behindDoc="0" locked="0" layoutInCell="1" allowOverlap="1" wp14:anchorId="5D23CFAC" wp14:editId="67586DA4">
            <wp:simplePos x="0" y="0"/>
            <wp:positionH relativeFrom="margin">
              <wp:align>right</wp:align>
            </wp:positionH>
            <wp:positionV relativeFrom="page">
              <wp:posOffset>2473325</wp:posOffset>
            </wp:positionV>
            <wp:extent cx="5943600" cy="16249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 </w:t>
      </w:r>
    </w:p>
    <w:p w14:paraId="228E7298" w14:textId="46732104" w:rsidR="006B0516" w:rsidRDefault="006B0516" w:rsidP="006B0516"/>
    <w:p w14:paraId="49C67AA2" w14:textId="3A92B714" w:rsidR="006B0516" w:rsidRDefault="006B0516" w:rsidP="006B0516">
      <w:pPr>
        <w:pStyle w:val="Heading1"/>
      </w:pPr>
      <w:r>
        <w:t xml:space="preserve">Overall output </w:t>
      </w:r>
    </w:p>
    <w:p w14:paraId="29865707" w14:textId="183DDFA8" w:rsidR="006B0516" w:rsidRPr="006B0516" w:rsidRDefault="00F76457" w:rsidP="006B0516">
      <w:r w:rsidRPr="00F76457">
        <w:drawing>
          <wp:anchor distT="0" distB="0" distL="114300" distR="114300" simplePos="0" relativeHeight="251663360" behindDoc="0" locked="0" layoutInCell="1" allowOverlap="1" wp14:anchorId="18B9EED3" wp14:editId="07E614A9">
            <wp:simplePos x="0" y="0"/>
            <wp:positionH relativeFrom="margin">
              <wp:align>right</wp:align>
            </wp:positionH>
            <wp:positionV relativeFrom="page">
              <wp:posOffset>5027295</wp:posOffset>
            </wp:positionV>
            <wp:extent cx="5943600" cy="33959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FC74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6BCDF7DD" w14:textId="20B34DF2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19C1F962" w14:textId="4188EE7B" w:rsidR="00F76457" w:rsidRDefault="00F76457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3D31C245" w14:textId="38F6A5E3" w:rsidR="00F76457" w:rsidRDefault="00F76457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7F2484E6" w14:textId="1CB0D83E" w:rsidR="00F76457" w:rsidRPr="00F76457" w:rsidRDefault="00F76457" w:rsidP="00F76457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  <w:r>
        <w:rPr>
          <w:rFonts w:cstheme="minorHAnsi"/>
          <w:kern w:val="0"/>
        </w:rPr>
        <w:lastRenderedPageBreak/>
        <w:t>Then, we g</w:t>
      </w:r>
      <w:r w:rsidRPr="00F76457">
        <w:rPr>
          <w:rFonts w:cstheme="minorHAnsi"/>
          <w:kern w:val="0"/>
        </w:rPr>
        <w:t>enerate</w:t>
      </w:r>
      <w:r>
        <w:rPr>
          <w:rFonts w:cstheme="minorHAnsi"/>
          <w:kern w:val="0"/>
        </w:rPr>
        <w:t>d</w:t>
      </w:r>
      <w:r w:rsidRPr="00F76457">
        <w:rPr>
          <w:rFonts w:cstheme="minorHAnsi"/>
          <w:kern w:val="0"/>
        </w:rPr>
        <w:t xml:space="preserve"> the NBFM signal</w:t>
      </w:r>
      <w:r>
        <w:rPr>
          <w:rFonts w:cstheme="minorHAnsi"/>
          <w:kern w:val="0"/>
        </w:rPr>
        <w:t xml:space="preserve"> u</w:t>
      </w:r>
      <w:r w:rsidRPr="00F76457">
        <w:rPr>
          <w:rFonts w:cstheme="minorHAnsi"/>
          <w:kern w:val="0"/>
        </w:rPr>
        <w:t>s</w:t>
      </w:r>
      <w:r>
        <w:rPr>
          <w:rFonts w:cstheme="minorHAnsi"/>
          <w:kern w:val="0"/>
        </w:rPr>
        <w:t>ing</w:t>
      </w:r>
      <w:r w:rsidRPr="00F76457">
        <w:rPr>
          <w:rFonts w:cstheme="minorHAnsi"/>
          <w:kern w:val="0"/>
        </w:rPr>
        <w:t xml:space="preserve"> a carrier frequency of 100kHz and a sampling </w:t>
      </w:r>
    </w:p>
    <w:p w14:paraId="6946C09E" w14:textId="74C4751E" w:rsidR="00F76457" w:rsidRDefault="00F76457" w:rsidP="00F76457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  <w:r w:rsidRPr="00F76457">
        <w:rPr>
          <w:rFonts w:cstheme="minorHAnsi"/>
          <w:kern w:val="0"/>
        </w:rPr>
        <w:t xml:space="preserve">frequency of </w:t>
      </w:r>
      <w:r w:rsidRPr="00F76457">
        <w:rPr>
          <w:rFonts w:ascii="Cambria Math" w:hAnsi="Cambria Math" w:cs="Cambria Math"/>
          <w:kern w:val="0"/>
        </w:rPr>
        <w:t>𝐹𝑠</w:t>
      </w:r>
      <w:r w:rsidRPr="00F76457">
        <w:rPr>
          <w:rFonts w:cstheme="minorHAnsi"/>
          <w:kern w:val="0"/>
        </w:rPr>
        <w:t xml:space="preserve"> =</w:t>
      </w:r>
      <w:r>
        <w:rPr>
          <w:rFonts w:cstheme="minorHAnsi"/>
          <w:kern w:val="0"/>
        </w:rPr>
        <w:t xml:space="preserve"> </w:t>
      </w:r>
      <w:r w:rsidRPr="00F76457">
        <w:rPr>
          <w:rFonts w:cstheme="minorHAnsi"/>
          <w:kern w:val="0"/>
        </w:rPr>
        <w:t>5</w:t>
      </w:r>
      <w:r w:rsidRPr="00F76457">
        <w:rPr>
          <w:rFonts w:ascii="Cambria Math" w:hAnsi="Cambria Math" w:cs="Cambria Math"/>
          <w:kern w:val="0"/>
        </w:rPr>
        <w:t>𝐹𝑐</w:t>
      </w:r>
      <w:r w:rsidRPr="00F76457">
        <w:rPr>
          <w:rFonts w:cstheme="minorHAnsi"/>
          <w:kern w:val="0"/>
        </w:rPr>
        <w:t>.</w:t>
      </w:r>
      <w:r>
        <w:rPr>
          <w:rFonts w:cstheme="minorHAnsi"/>
          <w:kern w:val="0"/>
        </w:rPr>
        <w:t xml:space="preserve"> </w:t>
      </w:r>
    </w:p>
    <w:p w14:paraId="2FCDFBE8" w14:textId="0C45BE70" w:rsidR="00F76457" w:rsidRDefault="00F76457" w:rsidP="00F76457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</w:p>
    <w:p w14:paraId="6AA78947" w14:textId="74A9FC8B" w:rsidR="00F76457" w:rsidRPr="00F76457" w:rsidRDefault="00F76457" w:rsidP="00F76457">
      <w:pPr>
        <w:pStyle w:val="Heading1"/>
      </w:pPr>
      <w:r>
        <w:t xml:space="preserve">Code </w:t>
      </w:r>
    </w:p>
    <w:p w14:paraId="57AAD524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%% </w:t>
      </w:r>
    </w:p>
    <w:p w14:paraId="4FBFA9A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%{</w:t>
      </w:r>
    </w:p>
    <w:p w14:paraId="06DC7B3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Generate NBFM signal </w:t>
      </w:r>
    </w:p>
    <w:p w14:paraId="5370612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fc = 100kHz</w:t>
      </w:r>
    </w:p>
    <w:p w14:paraId="194CAD8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228B22"/>
          <w:kern w:val="0"/>
        </w:rPr>
        <w:t>Fs_NBFM</w:t>
      </w:r>
      <w:proofErr w:type="spellEnd"/>
      <w:r>
        <w:rPr>
          <w:rFonts w:ascii="Courier New" w:hAnsi="Courier New" w:cs="Courier New"/>
          <w:color w:val="228B22"/>
          <w:kern w:val="0"/>
        </w:rPr>
        <w:t xml:space="preserve"> = 5 * fc</w:t>
      </w:r>
    </w:p>
    <w:p w14:paraId="2DAAC886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plot the resulting spectrum </w:t>
      </w:r>
    </w:p>
    <w:p w14:paraId="0BDB8F67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%}</w:t>
      </w:r>
    </w:p>
    <w:p w14:paraId="01192A47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a = 10;</w:t>
      </w:r>
    </w:p>
    <w:p w14:paraId="3D77A0B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fc = 100000;</w:t>
      </w:r>
    </w:p>
    <w:p w14:paraId="315C50F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Fs_NBFM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5*fc;</w:t>
      </w:r>
    </w:p>
    <w:p w14:paraId="3D99D3B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kf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0.5;  </w:t>
      </w:r>
      <w:r>
        <w:rPr>
          <w:rFonts w:ascii="Courier New" w:hAnsi="Courier New" w:cs="Courier New"/>
          <w:color w:val="228B22"/>
          <w:kern w:val="0"/>
        </w:rPr>
        <w:t xml:space="preserve">% use it small enough to get NBFM signal </w:t>
      </w:r>
    </w:p>
    <w:p w14:paraId="515AF23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290BC5D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wc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2*pi*fc;</w:t>
      </w:r>
    </w:p>
    <w:p w14:paraId="43B154A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Ns = length(Y)*</w:t>
      </w:r>
      <w:proofErr w:type="spellStart"/>
      <w:r>
        <w:rPr>
          <w:rFonts w:ascii="Courier New" w:hAnsi="Courier New" w:cs="Courier New"/>
          <w:color w:val="000000"/>
          <w:kern w:val="0"/>
        </w:rPr>
        <w:t>Fs_NBFM</w:t>
      </w:r>
      <w:proofErr w:type="spellEnd"/>
      <w:r>
        <w:rPr>
          <w:rFonts w:ascii="Courier New" w:hAnsi="Courier New" w:cs="Courier New"/>
          <w:color w:val="000000"/>
          <w:kern w:val="0"/>
        </w:rPr>
        <w:t>/Fs;</w:t>
      </w:r>
    </w:p>
    <w:p w14:paraId="050916B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duration = Ns/</w:t>
      </w:r>
      <w:proofErr w:type="spellStart"/>
      <w:r>
        <w:rPr>
          <w:rFonts w:ascii="Courier New" w:hAnsi="Courier New" w:cs="Courier New"/>
          <w:color w:val="000000"/>
          <w:kern w:val="0"/>
        </w:rPr>
        <w:t>Fs_NBFM</w:t>
      </w:r>
      <w:proofErr w:type="spellEnd"/>
      <w:r>
        <w:rPr>
          <w:rFonts w:ascii="Courier New" w:hAnsi="Courier New" w:cs="Courier New"/>
          <w:color w:val="000000"/>
          <w:kern w:val="0"/>
        </w:rPr>
        <w:t>;</w:t>
      </w:r>
    </w:p>
    <w:p w14:paraId="48B9E72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 = transpose(</w:t>
      </w:r>
      <w:proofErr w:type="spellStart"/>
      <w:r>
        <w:rPr>
          <w:rFonts w:ascii="Courier New" w:hAnsi="Courier New" w:cs="Courier New"/>
          <w:color w:val="000000"/>
          <w:kern w:val="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</w:rPr>
        <w:t>(0, duration, Ns));</w:t>
      </w:r>
    </w:p>
    <w:p w14:paraId="1EE5167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559A8FAB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 resampling the filtered signal</w:t>
      </w:r>
    </w:p>
    <w:p w14:paraId="258669D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y_resampled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resample(</w:t>
      </w:r>
      <w:proofErr w:type="spellStart"/>
      <w:r>
        <w:rPr>
          <w:rFonts w:ascii="Courier New" w:hAnsi="Courier New" w:cs="Courier New"/>
          <w:color w:val="000000"/>
          <w:kern w:val="0"/>
        </w:rPr>
        <w:t>y_filtered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</w:rPr>
        <w:t>Fs_NBFM</w:t>
      </w:r>
      <w:proofErr w:type="spellEnd"/>
      <w:r>
        <w:rPr>
          <w:rFonts w:ascii="Courier New" w:hAnsi="Courier New" w:cs="Courier New"/>
          <w:color w:val="000000"/>
          <w:kern w:val="0"/>
        </w:rPr>
        <w:t>, Fs);</w:t>
      </w:r>
    </w:p>
    <w:p w14:paraId="3096307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0CCE589E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using general FM </w:t>
      </w:r>
      <w:proofErr w:type="spellStart"/>
      <w:r>
        <w:rPr>
          <w:rFonts w:ascii="Courier New" w:hAnsi="Courier New" w:cs="Courier New"/>
          <w:color w:val="228B22"/>
          <w:kern w:val="0"/>
        </w:rPr>
        <w:t>eqn</w:t>
      </w:r>
      <w:proofErr w:type="spellEnd"/>
      <w:r>
        <w:rPr>
          <w:rFonts w:ascii="Courier New" w:hAnsi="Courier New" w:cs="Courier New"/>
          <w:color w:val="228B22"/>
          <w:kern w:val="0"/>
        </w:rPr>
        <w:t>: a * cos((</w:t>
      </w:r>
      <w:proofErr w:type="spellStart"/>
      <w:r>
        <w:rPr>
          <w:rFonts w:ascii="Courier New" w:hAnsi="Courier New" w:cs="Courier New"/>
          <w:color w:val="228B22"/>
          <w:kern w:val="0"/>
        </w:rPr>
        <w:t>wc</w:t>
      </w:r>
      <w:proofErr w:type="spellEnd"/>
      <w:r>
        <w:rPr>
          <w:rFonts w:ascii="Courier New" w:hAnsi="Courier New" w:cs="Courier New"/>
          <w:color w:val="228B22"/>
          <w:kern w:val="0"/>
        </w:rPr>
        <w:t>*t) + (</w:t>
      </w:r>
      <w:proofErr w:type="spellStart"/>
      <w:r>
        <w:rPr>
          <w:rFonts w:ascii="Courier New" w:hAnsi="Courier New" w:cs="Courier New"/>
          <w:color w:val="228B22"/>
          <w:kern w:val="0"/>
        </w:rPr>
        <w:t>kf</w:t>
      </w:r>
      <w:proofErr w:type="spellEnd"/>
      <w:r>
        <w:rPr>
          <w:rFonts w:ascii="Courier New" w:hAnsi="Courier New" w:cs="Courier New"/>
          <w:color w:val="228B22"/>
          <w:kern w:val="0"/>
        </w:rPr>
        <w:t>*</w:t>
      </w:r>
      <w:proofErr w:type="spellStart"/>
      <w:r>
        <w:rPr>
          <w:rFonts w:ascii="Courier New" w:hAnsi="Courier New" w:cs="Courier New"/>
          <w:color w:val="228B22"/>
          <w:kern w:val="0"/>
        </w:rPr>
        <w:t>cumsum</w:t>
      </w:r>
      <w:proofErr w:type="spellEnd"/>
      <w:r>
        <w:rPr>
          <w:rFonts w:ascii="Courier New" w:hAnsi="Courier New" w:cs="Courier New"/>
          <w:color w:val="228B22"/>
          <w:kern w:val="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</w:rPr>
        <w:t>y_filtered</w:t>
      </w:r>
      <w:proofErr w:type="spellEnd"/>
      <w:r>
        <w:rPr>
          <w:rFonts w:ascii="Courier New" w:hAnsi="Courier New" w:cs="Courier New"/>
          <w:color w:val="228B22"/>
          <w:kern w:val="0"/>
        </w:rPr>
        <w:t>)))</w:t>
      </w:r>
    </w:p>
    <w:p w14:paraId="632A63E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using NBFM </w:t>
      </w:r>
      <w:proofErr w:type="spellStart"/>
      <w:r>
        <w:rPr>
          <w:rFonts w:ascii="Courier New" w:hAnsi="Courier New" w:cs="Courier New"/>
          <w:color w:val="228B22"/>
          <w:kern w:val="0"/>
        </w:rPr>
        <w:t>eqn</w:t>
      </w:r>
      <w:proofErr w:type="spellEnd"/>
      <w:r>
        <w:rPr>
          <w:rFonts w:ascii="Courier New" w:hAnsi="Courier New" w:cs="Courier New"/>
          <w:color w:val="228B22"/>
          <w:kern w:val="0"/>
        </w:rPr>
        <w:t>:(a*cos(</w:t>
      </w:r>
      <w:proofErr w:type="spellStart"/>
      <w:r>
        <w:rPr>
          <w:rFonts w:ascii="Courier New" w:hAnsi="Courier New" w:cs="Courier New"/>
          <w:color w:val="228B22"/>
          <w:kern w:val="0"/>
        </w:rPr>
        <w:t>wc</w:t>
      </w:r>
      <w:proofErr w:type="spellEnd"/>
      <w:r>
        <w:rPr>
          <w:rFonts w:ascii="Courier New" w:hAnsi="Courier New" w:cs="Courier New"/>
          <w:color w:val="228B22"/>
          <w:kern w:val="0"/>
        </w:rPr>
        <w:t xml:space="preserve">*t)) - (a * </w:t>
      </w:r>
      <w:proofErr w:type="spellStart"/>
      <w:r>
        <w:rPr>
          <w:rFonts w:ascii="Courier New" w:hAnsi="Courier New" w:cs="Courier New"/>
          <w:color w:val="228B22"/>
          <w:kern w:val="0"/>
        </w:rPr>
        <w:t>kf</w:t>
      </w:r>
      <w:proofErr w:type="spellEnd"/>
      <w:r>
        <w:rPr>
          <w:rFonts w:ascii="Courier New" w:hAnsi="Courier New" w:cs="Courier New"/>
          <w:color w:val="228B22"/>
          <w:kern w:val="0"/>
        </w:rPr>
        <w:t xml:space="preserve"> * sin(</w:t>
      </w:r>
      <w:proofErr w:type="spellStart"/>
      <w:r>
        <w:rPr>
          <w:rFonts w:ascii="Courier New" w:hAnsi="Courier New" w:cs="Courier New"/>
          <w:color w:val="228B22"/>
          <w:kern w:val="0"/>
        </w:rPr>
        <w:t>wc</w:t>
      </w:r>
      <w:proofErr w:type="spellEnd"/>
      <w:r>
        <w:rPr>
          <w:rFonts w:ascii="Courier New" w:hAnsi="Courier New" w:cs="Courier New"/>
          <w:color w:val="228B22"/>
          <w:kern w:val="0"/>
        </w:rPr>
        <w:t xml:space="preserve">.*t) .* </w:t>
      </w:r>
      <w:proofErr w:type="spellStart"/>
      <w:r>
        <w:rPr>
          <w:rFonts w:ascii="Courier New" w:hAnsi="Courier New" w:cs="Courier New"/>
          <w:color w:val="228B22"/>
          <w:kern w:val="0"/>
        </w:rPr>
        <w:t>cumsum</w:t>
      </w:r>
      <w:proofErr w:type="spellEnd"/>
      <w:r>
        <w:rPr>
          <w:rFonts w:ascii="Courier New" w:hAnsi="Courier New" w:cs="Courier New"/>
          <w:color w:val="228B22"/>
          <w:kern w:val="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</w:rPr>
        <w:t>y_filtered</w:t>
      </w:r>
      <w:proofErr w:type="spellEnd"/>
      <w:r>
        <w:rPr>
          <w:rFonts w:ascii="Courier New" w:hAnsi="Courier New" w:cs="Courier New"/>
          <w:color w:val="228B22"/>
          <w:kern w:val="0"/>
        </w:rPr>
        <w:t>))</w:t>
      </w:r>
    </w:p>
    <w:p w14:paraId="6C46E80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got the same output </w:t>
      </w:r>
    </w:p>
    <w:p w14:paraId="774082A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s_NBFM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a*cos(</w:t>
      </w:r>
      <w:proofErr w:type="spellStart"/>
      <w:r>
        <w:rPr>
          <w:rFonts w:ascii="Courier New" w:hAnsi="Courier New" w:cs="Courier New"/>
          <w:color w:val="000000"/>
          <w:kern w:val="0"/>
        </w:rPr>
        <w:t>wc</w:t>
      </w:r>
      <w:proofErr w:type="spellEnd"/>
      <w:r>
        <w:rPr>
          <w:rFonts w:ascii="Courier New" w:hAnsi="Courier New" w:cs="Courier New"/>
          <w:color w:val="000000"/>
          <w:kern w:val="0"/>
        </w:rPr>
        <w:t>*t)-a*</w:t>
      </w:r>
      <w:proofErr w:type="spellStart"/>
      <w:r>
        <w:rPr>
          <w:rFonts w:ascii="Courier New" w:hAnsi="Courier New" w:cs="Courier New"/>
          <w:color w:val="000000"/>
          <w:kern w:val="0"/>
        </w:rPr>
        <w:t>kf</w:t>
      </w:r>
      <w:proofErr w:type="spellEnd"/>
      <w:r>
        <w:rPr>
          <w:rFonts w:ascii="Courier New" w:hAnsi="Courier New" w:cs="Courier New"/>
          <w:color w:val="000000"/>
          <w:kern w:val="0"/>
        </w:rPr>
        <w:t>*sin(</w:t>
      </w:r>
      <w:proofErr w:type="spellStart"/>
      <w:r>
        <w:rPr>
          <w:rFonts w:ascii="Courier New" w:hAnsi="Courier New" w:cs="Courier New"/>
          <w:color w:val="000000"/>
          <w:kern w:val="0"/>
        </w:rPr>
        <w:t>wc</w:t>
      </w:r>
      <w:proofErr w:type="spellEnd"/>
      <w:r>
        <w:rPr>
          <w:rFonts w:ascii="Courier New" w:hAnsi="Courier New" w:cs="Courier New"/>
          <w:color w:val="000000"/>
          <w:kern w:val="0"/>
        </w:rPr>
        <w:t>*t).*</w:t>
      </w:r>
      <w:proofErr w:type="spellStart"/>
      <w:r>
        <w:rPr>
          <w:rFonts w:ascii="Courier New" w:hAnsi="Courier New" w:cs="Courier New"/>
          <w:color w:val="000000"/>
          <w:kern w:val="0"/>
        </w:rPr>
        <w:t>cumsum</w:t>
      </w:r>
      <w:proofErr w:type="spellEnd"/>
      <w:r>
        <w:rPr>
          <w:rFonts w:ascii="Courier New" w:hAnsi="Courier New" w:cs="Courier New"/>
          <w:color w:val="000000"/>
          <w:kern w:val="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</w:rPr>
        <w:t>y_resampled</w:t>
      </w:r>
      <w:proofErr w:type="spellEnd"/>
      <w:r>
        <w:rPr>
          <w:rFonts w:ascii="Courier New" w:hAnsi="Courier New" w:cs="Courier New"/>
          <w:color w:val="000000"/>
          <w:kern w:val="0"/>
        </w:rPr>
        <w:t>(1:end-1));</w:t>
      </w:r>
    </w:p>
    <w:p w14:paraId="00E205C9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7A04A8E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plot the modulated signal in time domain </w:t>
      </w:r>
    </w:p>
    <w:p w14:paraId="1FD0078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figure; </w:t>
      </w:r>
    </w:p>
    <w:p w14:paraId="0ABC8242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subplot(2, 2, [1 2]);plot(</w:t>
      </w:r>
      <w:proofErr w:type="spellStart"/>
      <w:r>
        <w:rPr>
          <w:rFonts w:ascii="Courier New" w:hAnsi="Courier New" w:cs="Courier New"/>
          <w:color w:val="000000"/>
          <w:kern w:val="0"/>
        </w:rPr>
        <w:t>s_NBFM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</w:t>
      </w:r>
    </w:p>
    <w:p w14:paraId="7CDDDFC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'S_N_B_F_M(t): Modulated signal'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66DE281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73B5A624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find the spectrum of the modulated signal </w:t>
      </w:r>
    </w:p>
    <w:p w14:paraId="1AB3A97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S_NBFM = </w:t>
      </w:r>
      <w:proofErr w:type="spellStart"/>
      <w:r>
        <w:rPr>
          <w:rFonts w:ascii="Courier New" w:hAnsi="Courier New" w:cs="Courier New"/>
          <w:color w:val="000000"/>
          <w:kern w:val="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</w:rPr>
        <w:t>s_NBFM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)); </w:t>
      </w:r>
    </w:p>
    <w:p w14:paraId="797913C4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S_NBFM_mag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abs(S_NBFM);      </w:t>
      </w:r>
      <w:r>
        <w:rPr>
          <w:rFonts w:ascii="Courier New" w:hAnsi="Courier New" w:cs="Courier New"/>
          <w:color w:val="228B22"/>
          <w:kern w:val="0"/>
        </w:rPr>
        <w:t>% magnitude spectrum of the modulated signal</w:t>
      </w:r>
    </w:p>
    <w:p w14:paraId="34F848BB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S_NBFM_phase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angle(S_NBFM);  </w:t>
      </w:r>
      <w:r>
        <w:rPr>
          <w:rFonts w:ascii="Courier New" w:hAnsi="Courier New" w:cs="Courier New"/>
          <w:color w:val="228B22"/>
          <w:kern w:val="0"/>
        </w:rPr>
        <w:t>% phase spectrum of the modulated signal</w:t>
      </w:r>
    </w:p>
    <w:p w14:paraId="340AF19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22E32EE2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F_NBFM_vec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</w:rPr>
        <w:t>(-</w:t>
      </w:r>
      <w:proofErr w:type="spellStart"/>
      <w:r>
        <w:rPr>
          <w:rFonts w:ascii="Courier New" w:hAnsi="Courier New" w:cs="Courier New"/>
          <w:color w:val="000000"/>
          <w:kern w:val="0"/>
        </w:rPr>
        <w:t>Fs_NBFM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/2, </w:t>
      </w:r>
      <w:proofErr w:type="spellStart"/>
      <w:r>
        <w:rPr>
          <w:rFonts w:ascii="Courier New" w:hAnsi="Courier New" w:cs="Courier New"/>
          <w:color w:val="000000"/>
          <w:kern w:val="0"/>
        </w:rPr>
        <w:t>Fs_NBFM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/2, length(S_NBFM)); </w:t>
      </w:r>
    </w:p>
    <w:p w14:paraId="008A65B4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586C567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lastRenderedPageBreak/>
        <w:t xml:space="preserve">%plot the spectrum of the modulated signal </w:t>
      </w:r>
    </w:p>
    <w:p w14:paraId="4F3D4C2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subplot(2, 2, 3); plot(</w:t>
      </w:r>
      <w:proofErr w:type="spellStart"/>
      <w:r>
        <w:rPr>
          <w:rFonts w:ascii="Courier New" w:hAnsi="Courier New" w:cs="Courier New"/>
          <w:color w:val="000000"/>
          <w:kern w:val="0"/>
        </w:rPr>
        <w:t>F_NBFM_vec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</w:rPr>
        <w:t>S_NBFM_mag</w:t>
      </w:r>
      <w:proofErr w:type="spellEnd"/>
      <w:r>
        <w:rPr>
          <w:rFonts w:ascii="Courier New" w:hAnsi="Courier New" w:cs="Courier New"/>
          <w:color w:val="000000"/>
          <w:kern w:val="0"/>
        </w:rPr>
        <w:t>);</w:t>
      </w:r>
    </w:p>
    <w:p w14:paraId="7D9E3E77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'Magnitude Spectrum of S_N_B_F_M(f)'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3ACF491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subplot(2, 2, 4); plot(</w:t>
      </w:r>
      <w:proofErr w:type="spellStart"/>
      <w:r>
        <w:rPr>
          <w:rFonts w:ascii="Courier New" w:hAnsi="Courier New" w:cs="Courier New"/>
          <w:color w:val="000000"/>
          <w:kern w:val="0"/>
        </w:rPr>
        <w:t>F_NBFM_vec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</w:rPr>
        <w:t>S_NBFM_phase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</w:t>
      </w:r>
    </w:p>
    <w:p w14:paraId="3D3342D5" w14:textId="384A57B5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'Phase Spectrum of S_N_B_F_M(f)'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1713944C" w14:textId="652CDD68" w:rsidR="00F76457" w:rsidRDefault="00F76457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0536C8A9" w14:textId="2C73105E" w:rsidR="00F76457" w:rsidRDefault="00F76457" w:rsidP="00F76457">
      <w:pPr>
        <w:pStyle w:val="Heading1"/>
      </w:pPr>
      <w:r w:rsidRPr="00F76457">
        <w:drawing>
          <wp:anchor distT="0" distB="0" distL="114300" distR="114300" simplePos="0" relativeHeight="251665408" behindDoc="0" locked="0" layoutInCell="1" allowOverlap="1" wp14:anchorId="30EA2E7B" wp14:editId="5547C276">
            <wp:simplePos x="0" y="0"/>
            <wp:positionH relativeFrom="margin">
              <wp:align>right</wp:align>
            </wp:positionH>
            <wp:positionV relativeFrom="page">
              <wp:posOffset>2300605</wp:posOffset>
            </wp:positionV>
            <wp:extent cx="5943600" cy="34296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 </w:t>
      </w:r>
    </w:p>
    <w:p w14:paraId="2921BC9D" w14:textId="11E85C06" w:rsidR="001A50BD" w:rsidRDefault="001A50BD" w:rsidP="001A50BD">
      <w:pPr>
        <w:ind w:firstLine="0"/>
      </w:pPr>
    </w:p>
    <w:p w14:paraId="51B7C409" w14:textId="3F054759" w:rsidR="001A50BD" w:rsidRDefault="001A50BD" w:rsidP="009F3D38">
      <w:r>
        <w:t xml:space="preserve">Here we noticed that </w:t>
      </w:r>
      <w:r w:rsidR="00A2185B">
        <w:t xml:space="preserve">the modulated signal is like the DSB-TC signal with </w:t>
      </w:r>
      <w:r w:rsidR="00A2185B">
        <w:br/>
        <w:t>bandwidth = 2*fm</w:t>
      </w:r>
      <w:r w:rsidR="009F3D38">
        <w:t>. And we could use discriminator detector to detect the FM signal in simple and cheapest way. And this can be done with a differentiator and an envelope detector as following:</w:t>
      </w:r>
    </w:p>
    <w:p w14:paraId="488EF062" w14:textId="2EA8AB48" w:rsidR="009F3D38" w:rsidRDefault="009F3D38" w:rsidP="009F3D38"/>
    <w:p w14:paraId="17BFAE2B" w14:textId="2F896643" w:rsidR="009F3D38" w:rsidRDefault="009F3D38" w:rsidP="009F3D38"/>
    <w:p w14:paraId="4524EC7C" w14:textId="34912A36" w:rsidR="009F3D38" w:rsidRDefault="009F3D38" w:rsidP="009F3D38"/>
    <w:p w14:paraId="400D394D" w14:textId="77777777" w:rsidR="009F3D38" w:rsidRPr="00F76457" w:rsidRDefault="009F3D38" w:rsidP="009F3D38">
      <w:pPr>
        <w:rPr>
          <w:rFonts w:hint="cs"/>
          <w:rtl/>
          <w:lang w:bidi="ar-EG"/>
        </w:rPr>
      </w:pPr>
    </w:p>
    <w:p w14:paraId="7297B28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285DF44C" w14:textId="07BEB2AF" w:rsidR="009F3D38" w:rsidRDefault="009F3D38" w:rsidP="009F3D38">
      <w:pPr>
        <w:pStyle w:val="Heading1"/>
      </w:pPr>
      <w:r>
        <w:lastRenderedPageBreak/>
        <w:t>Code</w:t>
      </w:r>
    </w:p>
    <w:p w14:paraId="40A9CEDF" w14:textId="5EC43624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%% </w:t>
      </w:r>
    </w:p>
    <w:p w14:paraId="4D72206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%{</w:t>
      </w:r>
    </w:p>
    <w:p w14:paraId="2E51A54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Demodulation </w:t>
      </w:r>
    </w:p>
    <w:p w14:paraId="0D3F2FF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>%}</w:t>
      </w:r>
    </w:p>
    <w:p w14:paraId="4C1F40D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660831FA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63723FE6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figure;</w:t>
      </w:r>
    </w:p>
    <w:p w14:paraId="310A52F7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subplot(3, 2, 1); plot(y);</w:t>
      </w:r>
    </w:p>
    <w:p w14:paraId="741DA398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'Message Signal'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301A049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subplot(3, 2, 2); plot(</w:t>
      </w:r>
      <w:proofErr w:type="spellStart"/>
      <w:r>
        <w:rPr>
          <w:rFonts w:ascii="Courier New" w:hAnsi="Courier New" w:cs="Courier New"/>
          <w:color w:val="000000"/>
          <w:kern w:val="0"/>
        </w:rPr>
        <w:t>s_NBFM</w:t>
      </w:r>
      <w:proofErr w:type="spellEnd"/>
      <w:r>
        <w:rPr>
          <w:rFonts w:ascii="Courier New" w:hAnsi="Courier New" w:cs="Courier New"/>
          <w:color w:val="000000"/>
          <w:kern w:val="0"/>
        </w:rPr>
        <w:t>);</w:t>
      </w:r>
    </w:p>
    <w:p w14:paraId="712DFC6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'Modulated Signal'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0C37D694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552FAE3A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apply envelope </w:t>
      </w:r>
      <w:proofErr w:type="spellStart"/>
      <w:r>
        <w:rPr>
          <w:rFonts w:ascii="Courier New" w:hAnsi="Courier New" w:cs="Courier New"/>
          <w:color w:val="228B22"/>
          <w:kern w:val="0"/>
        </w:rPr>
        <w:t>detecttion</w:t>
      </w:r>
      <w:proofErr w:type="spellEnd"/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213BC55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env_det_s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sqrt(a^2 + (a*</w:t>
      </w:r>
      <w:proofErr w:type="spellStart"/>
      <w:r>
        <w:rPr>
          <w:rFonts w:ascii="Courier New" w:hAnsi="Courier New" w:cs="Courier New"/>
          <w:color w:val="000000"/>
          <w:kern w:val="0"/>
        </w:rPr>
        <w:t>kf</w:t>
      </w:r>
      <w:proofErr w:type="spellEnd"/>
      <w:r>
        <w:rPr>
          <w:rFonts w:ascii="Courier New" w:hAnsi="Courier New" w:cs="Courier New"/>
          <w:color w:val="000000"/>
          <w:kern w:val="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</w:rPr>
        <w:t>cumsum</w:t>
      </w:r>
      <w:proofErr w:type="spellEnd"/>
      <w:r>
        <w:rPr>
          <w:rFonts w:ascii="Courier New" w:hAnsi="Courier New" w:cs="Courier New"/>
          <w:color w:val="000000"/>
          <w:kern w:val="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</w:rPr>
        <w:t>y_resampled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(1:end-1)).^2)); </w:t>
      </w:r>
    </w:p>
    <w:p w14:paraId="0D0E14B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subplot(3, 2, 3); plot(</w:t>
      </w:r>
      <w:proofErr w:type="spellStart"/>
      <w:r>
        <w:rPr>
          <w:rFonts w:ascii="Courier New" w:hAnsi="Courier New" w:cs="Courier New"/>
          <w:color w:val="000000"/>
          <w:kern w:val="0"/>
        </w:rPr>
        <w:t>env_det_s</w:t>
      </w:r>
      <w:proofErr w:type="spellEnd"/>
      <w:r>
        <w:rPr>
          <w:rFonts w:ascii="Courier New" w:hAnsi="Courier New" w:cs="Courier New"/>
          <w:color w:val="000000"/>
          <w:kern w:val="0"/>
        </w:rPr>
        <w:t>);</w:t>
      </w:r>
    </w:p>
    <w:p w14:paraId="703C705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'Demodulated Signal after envelope detector'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59AF841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3D6C2EC4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</w:rPr>
        <w:t>diff_s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= diff(</w:t>
      </w:r>
      <w:proofErr w:type="spellStart"/>
      <w:r>
        <w:rPr>
          <w:rFonts w:ascii="Courier New" w:hAnsi="Courier New" w:cs="Courier New"/>
          <w:color w:val="000000"/>
          <w:kern w:val="0"/>
        </w:rPr>
        <w:t>env_det_s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);             </w:t>
      </w:r>
      <w:r>
        <w:rPr>
          <w:rFonts w:ascii="Courier New" w:hAnsi="Courier New" w:cs="Courier New"/>
          <w:color w:val="228B22"/>
          <w:kern w:val="0"/>
        </w:rPr>
        <w:t xml:space="preserve">% differentiation of </w:t>
      </w:r>
      <w:proofErr w:type="spellStart"/>
      <w:r>
        <w:rPr>
          <w:rFonts w:ascii="Courier New" w:hAnsi="Courier New" w:cs="Courier New"/>
          <w:color w:val="228B22"/>
          <w:kern w:val="0"/>
        </w:rPr>
        <w:t>env_det_s</w:t>
      </w:r>
      <w:proofErr w:type="spellEnd"/>
      <w:r>
        <w:rPr>
          <w:rFonts w:ascii="Courier New" w:hAnsi="Courier New" w:cs="Courier New"/>
          <w:color w:val="228B22"/>
          <w:kern w:val="0"/>
        </w:rPr>
        <w:t xml:space="preserve"> </w:t>
      </w:r>
    </w:p>
    <w:p w14:paraId="7A4AF40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subplot(3, 2, 4); plot(</w:t>
      </w:r>
      <w:proofErr w:type="spellStart"/>
      <w:r>
        <w:rPr>
          <w:rFonts w:ascii="Courier New" w:hAnsi="Courier New" w:cs="Courier New"/>
          <w:color w:val="000000"/>
          <w:kern w:val="0"/>
        </w:rPr>
        <w:t>diff_s</w:t>
      </w:r>
      <w:proofErr w:type="spellEnd"/>
      <w:r>
        <w:rPr>
          <w:rFonts w:ascii="Courier New" w:hAnsi="Courier New" w:cs="Courier New"/>
          <w:color w:val="000000"/>
          <w:kern w:val="0"/>
        </w:rPr>
        <w:t>);</w:t>
      </w:r>
    </w:p>
    <w:p w14:paraId="2881E201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'Diff of the Demodulated Signal after envelope detector'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19C8124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2B715C46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signal = resample(</w:t>
      </w:r>
      <w:proofErr w:type="spellStart"/>
      <w:r>
        <w:rPr>
          <w:rFonts w:ascii="Courier New" w:hAnsi="Courier New" w:cs="Courier New"/>
          <w:color w:val="000000"/>
          <w:kern w:val="0"/>
        </w:rPr>
        <w:t>diff_s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, Fs, </w:t>
      </w:r>
      <w:proofErr w:type="spellStart"/>
      <w:r>
        <w:rPr>
          <w:rFonts w:ascii="Courier New" w:hAnsi="Courier New" w:cs="Courier New"/>
          <w:color w:val="000000"/>
          <w:kern w:val="0"/>
        </w:rPr>
        <w:t>Fs_NBFM</w:t>
      </w:r>
      <w:proofErr w:type="spellEnd"/>
      <w:r>
        <w:rPr>
          <w:rFonts w:ascii="Courier New" w:hAnsi="Courier New" w:cs="Courier New"/>
          <w:color w:val="000000"/>
          <w:kern w:val="0"/>
        </w:rPr>
        <w:t>);</w:t>
      </w:r>
    </w:p>
    <w:p w14:paraId="36EDAB4B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56D1291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3123720A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subplot(3, 2, 5); plot(signal);</w:t>
      </w:r>
    </w:p>
    <w:p w14:paraId="37DAB31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'Demodulated Signal'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5C1446F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</w:t>
      </w:r>
    </w:p>
    <w:p w14:paraId="10F2C5D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</w:rPr>
        <w:t xml:space="preserve">% amplification </w:t>
      </w:r>
    </w:p>
    <w:p w14:paraId="4C9BF88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signal = signal*</w:t>
      </w:r>
      <w:proofErr w:type="spellStart"/>
      <w:r>
        <w:rPr>
          <w:rFonts w:ascii="Courier New" w:hAnsi="Courier New" w:cs="Courier New"/>
          <w:color w:val="000000"/>
          <w:kern w:val="0"/>
        </w:rPr>
        <w:t>kf</w:t>
      </w:r>
      <w:proofErr w:type="spellEnd"/>
      <w:r>
        <w:rPr>
          <w:rFonts w:ascii="Courier New" w:hAnsi="Courier New" w:cs="Courier New"/>
          <w:color w:val="000000"/>
          <w:kern w:val="0"/>
        </w:rPr>
        <w:t>;</w:t>
      </w:r>
    </w:p>
    <w:p w14:paraId="169B55A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subplot(3, 2, 6); plot(signal);</w:t>
      </w:r>
    </w:p>
    <w:p w14:paraId="60328B83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title(</w:t>
      </w:r>
      <w:r>
        <w:rPr>
          <w:rFonts w:ascii="Courier New" w:hAnsi="Courier New" w:cs="Courier New"/>
          <w:color w:val="A020F0"/>
          <w:kern w:val="0"/>
        </w:rPr>
        <w:t>'Demodulated Signal after amplification'</w:t>
      </w:r>
      <w:r>
        <w:rPr>
          <w:rFonts w:ascii="Courier New" w:hAnsi="Courier New" w:cs="Courier New"/>
          <w:color w:val="000000"/>
          <w:kern w:val="0"/>
        </w:rPr>
        <w:t>);</w:t>
      </w:r>
    </w:p>
    <w:p w14:paraId="0E1F0D3D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584B9F2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pause(length(y)/Fs);</w:t>
      </w:r>
    </w:p>
    <w:p w14:paraId="682635CC" w14:textId="5F48CADC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>sound(signal, Fs);</w:t>
      </w:r>
    </w:p>
    <w:p w14:paraId="069B54CF" w14:textId="33D4BFD4" w:rsidR="009F3D38" w:rsidRDefault="009F3D38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03D007B4" w14:textId="77777777" w:rsidR="009F3D38" w:rsidRDefault="009F3D38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1CEAB2A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72D42E1E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50FA2E5B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28D143D5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7F2415F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266CCCC0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36F7B7FE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585A67BC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1F4A76AF" w14:textId="77777777" w:rsidR="006B0516" w:rsidRDefault="006B0516" w:rsidP="006B0516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</w:rPr>
      </w:pPr>
    </w:p>
    <w:p w14:paraId="0AAD70A7" w14:textId="77B8EF7A" w:rsidR="00E81978" w:rsidRDefault="009F3D38" w:rsidP="009F3D38">
      <w:pPr>
        <w:pStyle w:val="Heading1"/>
      </w:pPr>
      <w:r>
        <w:t>Output</w:t>
      </w:r>
    </w:p>
    <w:p w14:paraId="0CC81349" w14:textId="6F8FDF12" w:rsidR="009F3D38" w:rsidRPr="009F3D38" w:rsidRDefault="009F3D38" w:rsidP="009F3D38">
      <w:r w:rsidRPr="009F3D38">
        <w:drawing>
          <wp:anchor distT="0" distB="0" distL="114300" distR="114300" simplePos="0" relativeHeight="251667456" behindDoc="0" locked="0" layoutInCell="1" allowOverlap="1" wp14:anchorId="7D6DA7E0" wp14:editId="3F1186E6">
            <wp:simplePos x="0" y="0"/>
            <wp:positionH relativeFrom="margin">
              <wp:align>right</wp:align>
            </wp:positionH>
            <wp:positionV relativeFrom="page">
              <wp:posOffset>1617980</wp:posOffset>
            </wp:positionV>
            <wp:extent cx="5943600" cy="33877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66480" w14:textId="53CA43B0" w:rsidR="009F3D38" w:rsidRDefault="009F3D38" w:rsidP="009F3D38">
      <w:pPr>
        <w:ind w:firstLine="0"/>
        <w:rPr>
          <w:b/>
          <w:bCs/>
        </w:rPr>
      </w:pPr>
    </w:p>
    <w:p w14:paraId="4A385467" w14:textId="77777777" w:rsidR="009F3D38" w:rsidRDefault="009F3D38" w:rsidP="009F3D38">
      <w:pPr>
        <w:pStyle w:val="Heading2"/>
      </w:pPr>
      <w:r>
        <w:t>Conclusion</w:t>
      </w:r>
    </w:p>
    <w:p w14:paraId="58C73598" w14:textId="77777777" w:rsidR="006961F7" w:rsidRDefault="006961F7" w:rsidP="006961F7">
      <w:r>
        <w:t xml:space="preserve">At first we read the sound signal and got the spectrum of the signal. Then we apply a LPF with bandwidth = 4kHz to remove high frequencies and when we play the sound we feel that the noise is lower than before. </w:t>
      </w:r>
    </w:p>
    <w:p w14:paraId="119391D4" w14:textId="0B5BF242" w:rsidR="009F3D38" w:rsidRDefault="006961F7" w:rsidP="006961F7">
      <w:r>
        <w:t xml:space="preserve">Then we generated the FM signal and reduce the value of </w:t>
      </w:r>
      <w:proofErr w:type="spellStart"/>
      <w:r>
        <w:t>kf</w:t>
      </w:r>
      <w:proofErr w:type="spellEnd"/>
      <w:r>
        <w:t xml:space="preserve"> to get a NBFM signal and when plotting its spectrum, we found it like DSB-TC so we used ED to detect the FM signal and differentiate it later then amplify it to get the message signal.  </w:t>
      </w:r>
      <w:r w:rsidR="009F3D38">
        <w:t xml:space="preserve"> </w:t>
      </w:r>
    </w:p>
    <w:p w14:paraId="12FB198C" w14:textId="77777777" w:rsidR="009F3D38" w:rsidRPr="009F3D38" w:rsidRDefault="009F3D38" w:rsidP="009F3D38"/>
    <w:sectPr w:rsidR="009F3D38" w:rsidRPr="009F3D38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B387" w14:textId="77777777" w:rsidR="007726CA" w:rsidRDefault="007726CA">
      <w:pPr>
        <w:spacing w:line="240" w:lineRule="auto"/>
      </w:pPr>
      <w:r>
        <w:separator/>
      </w:r>
    </w:p>
    <w:p w14:paraId="22D222C7" w14:textId="77777777" w:rsidR="007726CA" w:rsidRDefault="007726CA"/>
  </w:endnote>
  <w:endnote w:type="continuationSeparator" w:id="0">
    <w:p w14:paraId="244E5943" w14:textId="77777777" w:rsidR="007726CA" w:rsidRDefault="007726CA">
      <w:pPr>
        <w:spacing w:line="240" w:lineRule="auto"/>
      </w:pPr>
      <w:r>
        <w:continuationSeparator/>
      </w:r>
    </w:p>
    <w:p w14:paraId="6CC329BE" w14:textId="77777777" w:rsidR="007726CA" w:rsidRDefault="007726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EC9B" w14:textId="77777777" w:rsidR="007726CA" w:rsidRDefault="007726CA">
      <w:pPr>
        <w:spacing w:line="240" w:lineRule="auto"/>
      </w:pPr>
      <w:r>
        <w:separator/>
      </w:r>
    </w:p>
    <w:p w14:paraId="2D41C3DC" w14:textId="77777777" w:rsidR="007726CA" w:rsidRDefault="007726CA"/>
  </w:footnote>
  <w:footnote w:type="continuationSeparator" w:id="0">
    <w:p w14:paraId="5A6B32A4" w14:textId="77777777" w:rsidR="007726CA" w:rsidRDefault="007726CA">
      <w:pPr>
        <w:spacing w:line="240" w:lineRule="auto"/>
      </w:pPr>
      <w:r>
        <w:continuationSeparator/>
      </w:r>
    </w:p>
    <w:p w14:paraId="5D829B16" w14:textId="77777777" w:rsidR="007726CA" w:rsidRDefault="007726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46AD9" w14:textId="39E3D8CC" w:rsidR="00E81978" w:rsidRDefault="007726CA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7EE123C2BC814CC4920A79E909FE978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B0516">
          <w:rPr>
            <w:rStyle w:val="Strong"/>
          </w:rPr>
          <w:t>FM MATLAB Assignment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26C6" w14:textId="6D849758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16"/>
    <w:rsid w:val="000D3F41"/>
    <w:rsid w:val="001A50BD"/>
    <w:rsid w:val="00355DCA"/>
    <w:rsid w:val="00551A02"/>
    <w:rsid w:val="005534FA"/>
    <w:rsid w:val="005D3A03"/>
    <w:rsid w:val="006961F7"/>
    <w:rsid w:val="006B0516"/>
    <w:rsid w:val="007726CA"/>
    <w:rsid w:val="008002C0"/>
    <w:rsid w:val="008C5323"/>
    <w:rsid w:val="009A6A3B"/>
    <w:rsid w:val="009F3D38"/>
    <w:rsid w:val="00A2185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7645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0C03"/>
  <w15:chartTrackingRefBased/>
  <w15:docId w15:val="{E4794EE0-5004-488B-B8BD-58CB2728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GeT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7A4C947FAC44EC85CFBAE290B3F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31788-EF4E-4FE1-BA41-EDA845D5BB77}"/>
      </w:docPartPr>
      <w:docPartBody>
        <w:p w:rsidR="00000000" w:rsidRDefault="00252EFB">
          <w:pPr>
            <w:pStyle w:val="2F7A4C947FAC44EC85CFBAE290B3F091"/>
          </w:pPr>
          <w:r>
            <w:t>[Title Here, up to 12 Words, on One to Two Lines]</w:t>
          </w:r>
        </w:p>
      </w:docPartBody>
    </w:docPart>
    <w:docPart>
      <w:docPartPr>
        <w:name w:val="7EE123C2BC814CC4920A79E909FE9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7715-60CC-4D6B-AEB8-147676C4FBA4}"/>
      </w:docPartPr>
      <w:docPartBody>
        <w:p w:rsidR="00000000" w:rsidRDefault="00252EFB">
          <w:pPr>
            <w:pStyle w:val="7EE123C2BC814CC4920A79E909FE978A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FB"/>
    <w:rsid w:val="002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7A4C947FAC44EC85CFBAE290B3F091">
    <w:name w:val="2F7A4C947FAC44EC85CFBAE290B3F091"/>
    <w:pPr>
      <w:bidi/>
    </w:pPr>
  </w:style>
  <w:style w:type="paragraph" w:customStyle="1" w:styleId="044C06F7A52948C4AA18DDD81216E531">
    <w:name w:val="044C06F7A52948C4AA18DDD81216E531"/>
    <w:pPr>
      <w:bidi/>
    </w:pPr>
  </w:style>
  <w:style w:type="paragraph" w:customStyle="1" w:styleId="BC849C4A10F94929BA2EEC43A0FA3134">
    <w:name w:val="BC849C4A10F94929BA2EEC43A0FA3134"/>
    <w:pPr>
      <w:bidi/>
    </w:pPr>
  </w:style>
  <w:style w:type="paragraph" w:customStyle="1" w:styleId="1BE6687D4AAA427D918485067F002252">
    <w:name w:val="1BE6687D4AAA427D918485067F002252"/>
    <w:pPr>
      <w:bidi/>
    </w:pPr>
  </w:style>
  <w:style w:type="paragraph" w:customStyle="1" w:styleId="71097BBF0DBB4F3FA15361B1FA52E63B">
    <w:name w:val="71097BBF0DBB4F3FA15361B1FA52E63B"/>
    <w:pPr>
      <w:bidi/>
    </w:pPr>
  </w:style>
  <w:style w:type="paragraph" w:customStyle="1" w:styleId="204BB1F714FD448CA66D121B9B4D0823">
    <w:name w:val="204BB1F714FD448CA66D121B9B4D0823"/>
    <w:pPr>
      <w:bidi/>
    </w:p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132186AFA5644B1285B57773ED872111">
    <w:name w:val="132186AFA5644B1285B57773ED872111"/>
    <w:pPr>
      <w:bidi/>
    </w:pPr>
  </w:style>
  <w:style w:type="paragraph" w:customStyle="1" w:styleId="5DF7CC5DDFFD44C2BE79BE100B310CD3">
    <w:name w:val="5DF7CC5DDFFD44C2BE79BE100B310CD3"/>
    <w:pPr>
      <w:bidi/>
    </w:pPr>
  </w:style>
  <w:style w:type="paragraph" w:customStyle="1" w:styleId="8AA8C4BBE10A4617B04F3EB555CAA60B">
    <w:name w:val="8AA8C4BBE10A4617B04F3EB555CAA60B"/>
    <w:pPr>
      <w:bidi/>
    </w:pPr>
  </w:style>
  <w:style w:type="paragraph" w:customStyle="1" w:styleId="0C134AD103D24178926F830BC94FBA52">
    <w:name w:val="0C134AD103D24178926F830BC94FBA52"/>
    <w:pPr>
      <w:bidi/>
    </w:pPr>
  </w:style>
  <w:style w:type="paragraph" w:customStyle="1" w:styleId="4C89E5F94BB54143BEEDC22C24C95854">
    <w:name w:val="4C89E5F94BB54143BEEDC22C24C95854"/>
    <w:pPr>
      <w:bidi/>
    </w:pPr>
  </w:style>
  <w:style w:type="paragraph" w:customStyle="1" w:styleId="92172A6EDE3244C98F3B3B619EFC3BF1">
    <w:name w:val="92172A6EDE3244C98F3B3B619EFC3BF1"/>
    <w:pPr>
      <w:bidi/>
    </w:pPr>
  </w:style>
  <w:style w:type="paragraph" w:customStyle="1" w:styleId="C516C1747BA34566A92F1EF1E16C89A2">
    <w:name w:val="C516C1747BA34566A92F1EF1E16C89A2"/>
    <w:pPr>
      <w:bidi/>
    </w:pPr>
  </w:style>
  <w:style w:type="paragraph" w:customStyle="1" w:styleId="522DDBE7B21A4A988E9D499AFA31DE48">
    <w:name w:val="522DDBE7B21A4A988E9D499AFA31DE48"/>
    <w:pPr>
      <w:bidi/>
    </w:pPr>
  </w:style>
  <w:style w:type="paragraph" w:customStyle="1" w:styleId="752C883BD512491ABFA2C2AE3FC6E26F">
    <w:name w:val="752C883BD512491ABFA2C2AE3FC6E26F"/>
    <w:pPr>
      <w:bidi/>
    </w:pPr>
  </w:style>
  <w:style w:type="paragraph" w:customStyle="1" w:styleId="056897C353FF4837932F8BDCCE351DFA">
    <w:name w:val="056897C353FF4837932F8BDCCE351DFA"/>
    <w:pPr>
      <w:bidi/>
    </w:pPr>
  </w:style>
  <w:style w:type="paragraph" w:customStyle="1" w:styleId="794296D5BD404C3F82EBA391E477042D">
    <w:name w:val="794296D5BD404C3F82EBA391E477042D"/>
    <w:pPr>
      <w:bidi/>
    </w:pPr>
  </w:style>
  <w:style w:type="paragraph" w:customStyle="1" w:styleId="C8A75A53CA5F44AB91AA1C57DF6F34E6">
    <w:name w:val="C8A75A53CA5F44AB91AA1C57DF6F34E6"/>
    <w:pPr>
      <w:bidi/>
    </w:pPr>
  </w:style>
  <w:style w:type="paragraph" w:customStyle="1" w:styleId="4AC2FBCAB708415490732CF065D895E8">
    <w:name w:val="4AC2FBCAB708415490732CF065D895E8"/>
    <w:pPr>
      <w:bidi/>
    </w:pPr>
  </w:style>
  <w:style w:type="paragraph" w:customStyle="1" w:styleId="06C46518E11A4599B2F30A62A1141E34">
    <w:name w:val="06C46518E11A4599B2F30A62A1141E34"/>
    <w:pPr>
      <w:bidi/>
    </w:pPr>
  </w:style>
  <w:style w:type="paragraph" w:customStyle="1" w:styleId="35F8C5FAD17244D0A7C3E3DD425720CD">
    <w:name w:val="35F8C5FAD17244D0A7C3E3DD425720CD"/>
    <w:pPr>
      <w:bidi/>
    </w:pPr>
  </w:style>
  <w:style w:type="paragraph" w:customStyle="1" w:styleId="946A94A0A9834F35807D3E5C9A81455B">
    <w:name w:val="946A94A0A9834F35807D3E5C9A81455B"/>
    <w:pPr>
      <w:bidi/>
    </w:pPr>
  </w:style>
  <w:style w:type="paragraph" w:customStyle="1" w:styleId="DAE0E7B7A9564049B9B28505EE696F7A">
    <w:name w:val="DAE0E7B7A9564049B9B28505EE696F7A"/>
    <w:pPr>
      <w:bidi/>
    </w:pPr>
  </w:style>
  <w:style w:type="paragraph" w:customStyle="1" w:styleId="B8816F4E30AD48DCBA69FF3A6C0982F0">
    <w:name w:val="B8816F4E30AD48DCBA69FF3A6C0982F0"/>
    <w:pPr>
      <w:bidi/>
    </w:pPr>
  </w:style>
  <w:style w:type="paragraph" w:customStyle="1" w:styleId="BB5050FE12814BF3AEF4514DCA22FD21">
    <w:name w:val="BB5050FE12814BF3AEF4514DCA22FD21"/>
    <w:pPr>
      <w:bidi/>
    </w:pPr>
  </w:style>
  <w:style w:type="paragraph" w:customStyle="1" w:styleId="123FCCC3D9F341F9B874D2EDCD0E8DC1">
    <w:name w:val="123FCCC3D9F341F9B874D2EDCD0E8DC1"/>
    <w:pPr>
      <w:bidi/>
    </w:pPr>
  </w:style>
  <w:style w:type="paragraph" w:customStyle="1" w:styleId="28C4D44FD2C94C4CAC0B10608114458D">
    <w:name w:val="28C4D44FD2C94C4CAC0B10608114458D"/>
    <w:pPr>
      <w:bidi/>
    </w:pPr>
  </w:style>
  <w:style w:type="paragraph" w:customStyle="1" w:styleId="611500C91B4A47C091D92DC2F44AF1F0">
    <w:name w:val="611500C91B4A47C091D92DC2F44AF1F0"/>
    <w:pPr>
      <w:bidi/>
    </w:pPr>
  </w:style>
  <w:style w:type="paragraph" w:customStyle="1" w:styleId="90B9CC0E82BB4F6EA7067A1A8DDCDDF7">
    <w:name w:val="90B9CC0E82BB4F6EA7067A1A8DDCDDF7"/>
    <w:pPr>
      <w:bidi/>
    </w:pPr>
  </w:style>
  <w:style w:type="paragraph" w:customStyle="1" w:styleId="24015BF2EF5E40CCA8EE883A62ADD72E">
    <w:name w:val="24015BF2EF5E40CCA8EE883A62ADD72E"/>
    <w:pPr>
      <w:bidi/>
    </w:pPr>
  </w:style>
  <w:style w:type="paragraph" w:customStyle="1" w:styleId="3FB9148802BE4B92AEA24DAE30E7BA57">
    <w:name w:val="3FB9148802BE4B92AEA24DAE30E7BA57"/>
    <w:pPr>
      <w:bidi/>
    </w:pPr>
  </w:style>
  <w:style w:type="paragraph" w:customStyle="1" w:styleId="ADEEDDE15A0D411FB98108A824700B73">
    <w:name w:val="ADEEDDE15A0D411FB98108A824700B73"/>
    <w:pPr>
      <w:bidi/>
    </w:pPr>
  </w:style>
  <w:style w:type="paragraph" w:customStyle="1" w:styleId="88BA1E8F36E74E7481F45A2946549C0B">
    <w:name w:val="88BA1E8F36E74E7481F45A2946549C0B"/>
    <w:pPr>
      <w:bidi/>
    </w:pPr>
  </w:style>
  <w:style w:type="paragraph" w:customStyle="1" w:styleId="70443293E11840D68137442578A91359">
    <w:name w:val="70443293E11840D68137442578A91359"/>
    <w:pPr>
      <w:bidi/>
    </w:pPr>
  </w:style>
  <w:style w:type="paragraph" w:customStyle="1" w:styleId="92DE23804E9D498BAE7D443481977259">
    <w:name w:val="92DE23804E9D498BAE7D443481977259"/>
    <w:pPr>
      <w:bidi/>
    </w:pPr>
  </w:style>
  <w:style w:type="paragraph" w:customStyle="1" w:styleId="FFFF9F4F7B7147638E35DE9EB57C372D">
    <w:name w:val="FFFF9F4F7B7147638E35DE9EB57C372D"/>
    <w:pPr>
      <w:bidi/>
    </w:pPr>
  </w:style>
  <w:style w:type="paragraph" w:customStyle="1" w:styleId="996FDB15EE064D42878262D461B2D466">
    <w:name w:val="996FDB15EE064D42878262D461B2D466"/>
    <w:pPr>
      <w:bidi/>
    </w:pPr>
  </w:style>
  <w:style w:type="paragraph" w:customStyle="1" w:styleId="452E18586E1748318384CC685F53FC82">
    <w:name w:val="452E18586E1748318384CC685F53FC82"/>
    <w:pPr>
      <w:bidi/>
    </w:pPr>
  </w:style>
  <w:style w:type="paragraph" w:customStyle="1" w:styleId="2DEABC33E3444E0783A56DCEE6C3DEE4">
    <w:name w:val="2DEABC33E3444E0783A56DCEE6C3DEE4"/>
    <w:pPr>
      <w:bidi/>
    </w:pPr>
  </w:style>
  <w:style w:type="paragraph" w:customStyle="1" w:styleId="69F32DA6A1B343EF844E68CC5DF29A29">
    <w:name w:val="69F32DA6A1B343EF844E68CC5DF29A29"/>
    <w:pPr>
      <w:bidi/>
    </w:pPr>
  </w:style>
  <w:style w:type="paragraph" w:customStyle="1" w:styleId="1CF576EF444B42ADAD91E162ED774F59">
    <w:name w:val="1CF576EF444B42ADAD91E162ED774F59"/>
    <w:pPr>
      <w:bidi/>
    </w:pPr>
  </w:style>
  <w:style w:type="paragraph" w:customStyle="1" w:styleId="F37D28F0503E4F948B5C29CB75D2568A">
    <w:name w:val="F37D28F0503E4F948B5C29CB75D2568A"/>
    <w:pPr>
      <w:bidi/>
    </w:pPr>
  </w:style>
  <w:style w:type="paragraph" w:customStyle="1" w:styleId="7B7D541D9E1C4AABA1F07142C2C44D81">
    <w:name w:val="7B7D541D9E1C4AABA1F07142C2C44D81"/>
    <w:pPr>
      <w:bidi/>
    </w:pPr>
  </w:style>
  <w:style w:type="paragraph" w:customStyle="1" w:styleId="19936A272A6F42EFA5CCB810FA9B6AFF">
    <w:name w:val="19936A272A6F42EFA5CCB810FA9B6AFF"/>
    <w:pPr>
      <w:bidi/>
    </w:pPr>
  </w:style>
  <w:style w:type="paragraph" w:customStyle="1" w:styleId="D1AC8D783F524832AB0549F31FC8771C">
    <w:name w:val="D1AC8D783F524832AB0549F31FC8771C"/>
    <w:pPr>
      <w:bidi/>
    </w:pPr>
  </w:style>
  <w:style w:type="paragraph" w:customStyle="1" w:styleId="9C50E5E64AEC49F79B1F3D7A3B52961D">
    <w:name w:val="9C50E5E64AEC49F79B1F3D7A3B52961D"/>
    <w:pPr>
      <w:bidi/>
    </w:pPr>
  </w:style>
  <w:style w:type="paragraph" w:customStyle="1" w:styleId="0FABABFFFAE6470287E9E9301431D5E9">
    <w:name w:val="0FABABFFFAE6470287E9E9301431D5E9"/>
    <w:pPr>
      <w:bidi/>
    </w:pPr>
  </w:style>
  <w:style w:type="paragraph" w:customStyle="1" w:styleId="6DE30DB9EF2247DAACBA94F910325659">
    <w:name w:val="6DE30DB9EF2247DAACBA94F910325659"/>
    <w:pPr>
      <w:bidi/>
    </w:pPr>
  </w:style>
  <w:style w:type="paragraph" w:customStyle="1" w:styleId="9DBE336FAA9E4CB68BBBE0A279BBE73A">
    <w:name w:val="9DBE336FAA9E4CB68BBBE0A279BBE73A"/>
    <w:pPr>
      <w:bidi/>
    </w:pPr>
  </w:style>
  <w:style w:type="paragraph" w:customStyle="1" w:styleId="C292086DF7C0483C9CF744D988615DDE">
    <w:name w:val="C292086DF7C0483C9CF744D988615DDE"/>
    <w:pPr>
      <w:bidi/>
    </w:pPr>
  </w:style>
  <w:style w:type="paragraph" w:customStyle="1" w:styleId="B37AAF5DE07D49DC8192AAD72A4A7F6B">
    <w:name w:val="B37AAF5DE07D49DC8192AAD72A4A7F6B"/>
    <w:pPr>
      <w:bidi/>
    </w:pPr>
  </w:style>
  <w:style w:type="paragraph" w:customStyle="1" w:styleId="BD818DF5018F4335B8C35178503722A8">
    <w:name w:val="BD818DF5018F4335B8C35178503722A8"/>
    <w:pPr>
      <w:bidi/>
    </w:pPr>
  </w:style>
  <w:style w:type="paragraph" w:customStyle="1" w:styleId="3AB6391DD6A64A039C5D566440A740F0">
    <w:name w:val="3AB6391DD6A64A039C5D566440A740F0"/>
    <w:pPr>
      <w:bidi/>
    </w:pPr>
  </w:style>
  <w:style w:type="paragraph" w:customStyle="1" w:styleId="E2D062BD38A9468D94CB38B850F9242F">
    <w:name w:val="E2D062BD38A9468D94CB38B850F9242F"/>
    <w:pPr>
      <w:bidi/>
    </w:pPr>
  </w:style>
  <w:style w:type="paragraph" w:customStyle="1" w:styleId="87BE42CC30994A4A9200E8E8F38A0365">
    <w:name w:val="87BE42CC30994A4A9200E8E8F38A0365"/>
    <w:pPr>
      <w:bidi/>
    </w:pPr>
  </w:style>
  <w:style w:type="paragraph" w:customStyle="1" w:styleId="B2A8B26992204098BEFA36CBA273BF78">
    <w:name w:val="B2A8B26992204098BEFA36CBA273BF78"/>
    <w:pPr>
      <w:bidi/>
    </w:pPr>
  </w:style>
  <w:style w:type="paragraph" w:customStyle="1" w:styleId="E3C8ADC3F73247E5A59073FEB46CCEE6">
    <w:name w:val="E3C8ADC3F73247E5A59073FEB46CCEE6"/>
    <w:pPr>
      <w:bidi/>
    </w:pPr>
  </w:style>
  <w:style w:type="paragraph" w:customStyle="1" w:styleId="96561A61002D4604848C8B336C0E6369">
    <w:name w:val="96561A61002D4604848C8B336C0E6369"/>
    <w:pPr>
      <w:bidi/>
    </w:pPr>
  </w:style>
  <w:style w:type="paragraph" w:customStyle="1" w:styleId="63BB0ADB4A484841B619D0E852BB39D6">
    <w:name w:val="63BB0ADB4A484841B619D0E852BB39D6"/>
    <w:pPr>
      <w:bidi/>
    </w:pPr>
  </w:style>
  <w:style w:type="paragraph" w:customStyle="1" w:styleId="E4D87D3ABF3E4889BD3EE1F6674A90AA">
    <w:name w:val="E4D87D3ABF3E4889BD3EE1F6674A90AA"/>
    <w:pPr>
      <w:bidi/>
    </w:pPr>
  </w:style>
  <w:style w:type="paragraph" w:customStyle="1" w:styleId="F7496D79EC4A48DF84AF1F5BAEBE6FD3">
    <w:name w:val="F7496D79EC4A48DF84AF1F5BAEBE6FD3"/>
    <w:pPr>
      <w:bidi/>
    </w:pPr>
  </w:style>
  <w:style w:type="paragraph" w:customStyle="1" w:styleId="7EE123C2BC814CC4920A79E909FE978A">
    <w:name w:val="7EE123C2BC814CC4920A79E909FE978A"/>
    <w:pPr>
      <w:bidi/>
    </w:pPr>
  </w:style>
  <w:style w:type="paragraph" w:customStyle="1" w:styleId="D838285F43D145ACBF90A685552BE6D2">
    <w:name w:val="D838285F43D145ACBF90A685552BE6D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FM MATLAB Assignment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64</TotalTime>
  <Pages>8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Engineering, Alexandria University
FM MATLAB Assignment</dc:title>
  <dc:subject/>
  <dc:creator>Rania El_Hagin</dc:creator>
  <cp:keywords/>
  <dc:description/>
  <cp:lastModifiedBy>rania hamada</cp:lastModifiedBy>
  <cp:revision>2</cp:revision>
  <dcterms:created xsi:type="dcterms:W3CDTF">2021-06-10T19:21:00Z</dcterms:created>
  <dcterms:modified xsi:type="dcterms:W3CDTF">2021-06-10T20:25:00Z</dcterms:modified>
</cp:coreProperties>
</file>